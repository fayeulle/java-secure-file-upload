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6" w:rsidRPr="008E548B" w:rsidRDefault="008E548B">
      <w:pPr>
        <w:rPr>
          <w:lang w:val="es-ES"/>
        </w:rPr>
      </w:pPr>
      <w:r>
        <w:rPr>
          <w:lang w:val="es-ES"/>
        </w:rPr>
        <w:t>dfgdgsdghsdhsdgh</w:t>
      </w:r>
      <w:r w:rsidR="004C52E6">
        <w:rPr>
          <w:lang w:val="es-ES"/>
        </w:rPr>
        <w:t>fgdfg</w:t>
      </w:r>
      <w:bookmarkStart w:id="0" w:name="_GoBack"/>
      <w:bookmarkEnd w:id="0"/>
    </w:p>
    <w:sectPr w:rsidR="00E70A76" w:rsidRPr="008E54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19" w:rsidRDefault="00386B19" w:rsidP="008E548B">
      <w:pPr>
        <w:spacing w:after="0" w:line="240" w:lineRule="auto"/>
      </w:pPr>
      <w:r>
        <w:separator/>
      </w:r>
    </w:p>
  </w:endnote>
  <w:endnote w:type="continuationSeparator" w:id="0">
    <w:p w:rsidR="00386B19" w:rsidRDefault="00386B19" w:rsidP="008E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19" w:rsidRDefault="00386B19" w:rsidP="008E548B">
      <w:pPr>
        <w:spacing w:after="0" w:line="240" w:lineRule="auto"/>
      </w:pPr>
      <w:r>
        <w:separator/>
      </w:r>
    </w:p>
  </w:footnote>
  <w:footnote w:type="continuationSeparator" w:id="0">
    <w:p w:rsidR="00386B19" w:rsidRDefault="00386B19" w:rsidP="008E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8B" w:rsidRDefault="008E5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60"/>
    <w:rsid w:val="000C58FD"/>
    <w:rsid w:val="001B4A60"/>
    <w:rsid w:val="00386B19"/>
    <w:rsid w:val="004C52E6"/>
    <w:rsid w:val="005422B1"/>
    <w:rsid w:val="00773BFE"/>
    <w:rsid w:val="007B4B66"/>
    <w:rsid w:val="008E548B"/>
    <w:rsid w:val="00AB4900"/>
    <w:rsid w:val="00D16C22"/>
    <w:rsid w:val="00E70A76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8B"/>
  </w:style>
  <w:style w:type="paragraph" w:styleId="Footer">
    <w:name w:val="footer"/>
    <w:basedOn w:val="Normal"/>
    <w:link w:val="FooterChar"/>
    <w:uiPriority w:val="99"/>
    <w:unhideWhenUsed/>
    <w:rsid w:val="008E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8B"/>
  </w:style>
  <w:style w:type="paragraph" w:styleId="Footer">
    <w:name w:val="footer"/>
    <w:basedOn w:val="Normal"/>
    <w:link w:val="FooterChar"/>
    <w:uiPriority w:val="99"/>
    <w:unhideWhenUsed/>
    <w:rsid w:val="008E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659E1B89.dotm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SICPA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Juan Jose</dc:creator>
  <cp:lastModifiedBy>Lopez, Juan Jose</cp:lastModifiedBy>
  <cp:revision>3</cp:revision>
  <dcterms:created xsi:type="dcterms:W3CDTF">2017-02-21T15:07:00Z</dcterms:created>
  <dcterms:modified xsi:type="dcterms:W3CDTF">2017-02-21T16:40:00Z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8be37863-270f-4916-bc14-aee728f7eb4d</vt:lpwstr>
  </property>
  <property fmtid="{D5CDD505-2E9C-101B-9397-08002B2CF9AE}" pid="3" name="Classification">
    <vt:lpwstr>Internal</vt:lpwstr>
  </property>
</Properties>
</file>